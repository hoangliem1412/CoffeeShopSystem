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F4E" w:rsidRDefault="00A20FD5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5E64CE"/>
    <w:p w:rsidR="00E21F4E" w:rsidRDefault="00E21F4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57026B" w:rsidRDefault="0057026B" w:rsidP="005E64CE">
      <w:pPr>
        <w:autoSpaceDE w:val="0"/>
        <w:autoSpaceDN w:val="0"/>
        <w:spacing w:before="240"/>
        <w:jc w:val="center"/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</w:pPr>
      <w:r w:rsidRPr="0057026B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Advanced </w:t>
      </w: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SQL</w:t>
      </w:r>
    </w:p>
    <w:p w:rsidR="00E21F4E" w:rsidRPr="0057026B" w:rsidRDefault="00C85104" w:rsidP="005E64CE">
      <w:pPr>
        <w:autoSpaceDE w:val="0"/>
        <w:autoSpaceDN w:val="0"/>
        <w:spacing w:before="240"/>
        <w:jc w:val="center"/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5E64CE"/>
    <w:p w:rsidR="00E21F4E" w:rsidRDefault="00E21F4E" w:rsidP="005E64CE"/>
    <w:p w:rsidR="00E21F4E" w:rsidRDefault="00E21F4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E13F76" w:rsidP="00911129">
            <w:pPr>
              <w:pStyle w:val="HeadingLv2"/>
            </w:pPr>
            <w:r>
              <w:t>ASQL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1438EB" w:rsidP="006163C0">
            <w:pPr>
              <w:pStyle w:val="HeadingLv2"/>
            </w:pPr>
            <w:r>
              <w:t>1.0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13F76" w:rsidP="00E13F76">
            <w:pPr>
              <w:pStyle w:val="HeadingLv2"/>
            </w:pPr>
            <w:r>
              <w:t>16</w:t>
            </w:r>
            <w:r w:rsidR="00E21F4E" w:rsidRPr="000011F0">
              <w:t>/</w:t>
            </w:r>
            <w:r>
              <w:t>Dec</w:t>
            </w:r>
            <w:r w:rsidR="00E21F4E" w:rsidRPr="000011F0">
              <w:t>/</w:t>
            </w:r>
            <w:r w:rsidR="00E21F4E">
              <w:t>201</w:t>
            </w:r>
            <w:r>
              <w:t>6</w:t>
            </w:r>
          </w:p>
        </w:tc>
      </w:tr>
    </w:tbl>
    <w:p w:rsidR="00E21F4E" w:rsidRDefault="00E21F4E" w:rsidP="005E64CE">
      <w:pPr>
        <w:pStyle w:val="NormalText"/>
      </w:pPr>
    </w:p>
    <w:p w:rsidR="00E21F4E" w:rsidRDefault="00E21F4E" w:rsidP="005E64CE">
      <w:pPr>
        <w:rPr>
          <w:color w:val="000000"/>
        </w:rPr>
      </w:pPr>
    </w:p>
    <w:p w:rsidR="00E21F4E" w:rsidRDefault="00E21F4E" w:rsidP="005E64CE">
      <w:pPr>
        <w:pStyle w:val="CommentText"/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Pr="00CB5379" w:rsidRDefault="00C758D9" w:rsidP="005E64CE">
      <w:pPr>
        <w:jc w:val="center"/>
        <w:rPr>
          <w:bCs/>
          <w:lang w:val="en-US"/>
        </w:rPr>
      </w:pPr>
      <w:r>
        <w:rPr>
          <w:bCs/>
          <w:lang w:val="en-US"/>
        </w:rPr>
        <w:t>HCM</w:t>
      </w:r>
      <w:r w:rsidR="00E21F4E">
        <w:rPr>
          <w:bCs/>
        </w:rPr>
        <w:t xml:space="preserve">, </w:t>
      </w:r>
      <w:r>
        <w:rPr>
          <w:bCs/>
          <w:lang w:val="en-US"/>
        </w:rPr>
        <w:t>Dec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>
        <w:rPr>
          <w:bCs/>
          <w:lang w:val="en-US"/>
        </w:rPr>
        <w:t>6</w:t>
      </w:r>
    </w:p>
    <w:p w:rsidR="00E21F4E" w:rsidRDefault="00E21F4E" w:rsidP="005E64CE">
      <w:pPr>
        <w:jc w:val="center"/>
        <w:rPr>
          <w:bCs/>
        </w:rPr>
      </w:pPr>
    </w:p>
    <w:p w:rsidR="00E21F4E" w:rsidRPr="007068F0" w:rsidRDefault="00E21F4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66"/>
        <w:gridCol w:w="2504"/>
        <w:gridCol w:w="605"/>
        <w:gridCol w:w="3038"/>
        <w:gridCol w:w="992"/>
      </w:tblGrid>
      <w:tr w:rsidR="00E21F4E" w:rsidRPr="007068F0" w:rsidTr="007779F1">
        <w:tc>
          <w:tcPr>
            <w:tcW w:w="1366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6163C0" w:rsidP="006163C0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E21F4E">
              <w:rPr>
                <w:rFonts w:ascii="Arial" w:hAnsi="Arial" w:cs="Arial"/>
              </w:rPr>
              <w:t>-Dec-201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504" w:type="dxa"/>
          </w:tcPr>
          <w:p w:rsidR="00E21F4E" w:rsidRPr="007068F0" w:rsidRDefault="008B7CD4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605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1438EB" w:rsidP="006163C0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5E64CE">
      <w:pPr>
        <w:rPr>
          <w:rFonts w:cs="Arial"/>
          <w:bCs/>
        </w:rPr>
      </w:pPr>
    </w:p>
    <w:p w:rsidR="00E21F4E" w:rsidRPr="00295948" w:rsidRDefault="00E21F4E">
      <w:r>
        <w:br w:type="page"/>
      </w:r>
    </w:p>
    <w:p w:rsidR="00E21F4E" w:rsidRDefault="00E21F4E" w:rsidP="00151B68">
      <w:pPr>
        <w:pStyle w:val="Heading1"/>
      </w:pPr>
      <w:bookmarkStart w:id="0" w:name="_Toc293612095"/>
      <w:r>
        <w:lastRenderedPageBreak/>
        <w:t>Software Requirement</w:t>
      </w:r>
      <w:bookmarkEnd w:id="0"/>
    </w:p>
    <w:p w:rsidR="00E21F4E" w:rsidRDefault="00E21F4E" w:rsidP="00B858CC">
      <w:pPr>
        <w:rPr>
          <w:lang w:val="en-US"/>
        </w:rPr>
      </w:pPr>
      <w:r w:rsidRPr="007779F1">
        <w:rPr>
          <w:lang w:val="en-US"/>
        </w:rPr>
        <w:t xml:space="preserve">For this assignment you </w:t>
      </w:r>
      <w:r w:rsidR="00380AC6">
        <w:rPr>
          <w:lang w:val="en-US"/>
        </w:rPr>
        <w:t xml:space="preserve">study requirement and </w:t>
      </w:r>
      <w:r w:rsidR="00EC0727">
        <w:rPr>
          <w:lang w:val="en-US"/>
        </w:rPr>
        <w:t xml:space="preserve">perform the </w:t>
      </w:r>
      <w:r w:rsidR="005347AF">
        <w:rPr>
          <w:lang w:val="en-US"/>
        </w:rPr>
        <w:t>task</w:t>
      </w:r>
      <w:r w:rsidR="00EC0727">
        <w:rPr>
          <w:lang w:val="en-US"/>
        </w:rPr>
        <w:t xml:space="preserve"> as described </w:t>
      </w:r>
      <w:r w:rsidR="005347AF">
        <w:rPr>
          <w:lang w:val="en-US"/>
        </w:rPr>
        <w:t>in schedule file</w:t>
      </w:r>
      <w:r w:rsidR="00380AC6">
        <w:rPr>
          <w:lang w:val="en-US"/>
        </w:rPr>
        <w:t>,</w:t>
      </w:r>
      <w:r w:rsidR="00EC0727">
        <w:rPr>
          <w:lang w:val="en-US"/>
        </w:rPr>
        <w:t xml:space="preserve"> assigned by your instructor</w:t>
      </w:r>
      <w:r w:rsidRPr="007779F1">
        <w:rPr>
          <w:lang w:val="en-US"/>
        </w:rPr>
        <w:t>.</w:t>
      </w:r>
    </w:p>
    <w:p w:rsidR="00E21F4E" w:rsidRDefault="00E21F4E" w:rsidP="00B858CC">
      <w:pPr>
        <w:rPr>
          <w:lang w:val="en-US"/>
        </w:rPr>
      </w:pPr>
      <w:r>
        <w:rPr>
          <w:b/>
          <w:lang w:val="en-US"/>
        </w:rPr>
        <w:t>Guide</w:t>
      </w:r>
      <w:r>
        <w:rPr>
          <w:lang w:val="en-US"/>
        </w:rPr>
        <w:t>:</w:t>
      </w:r>
    </w:p>
    <w:p w:rsidR="00E21F4E" w:rsidRPr="00A61BCA" w:rsidRDefault="00E7664B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Before doing assignment</w:t>
      </w:r>
      <w:r w:rsidR="00E21F4E" w:rsidRPr="00A61BCA">
        <w:rPr>
          <w:rFonts w:ascii="Arial" w:hAnsi="Arial"/>
          <w:color w:val="auto"/>
          <w:sz w:val="22"/>
          <w:szCs w:val="22"/>
          <w:lang w:val="en-US"/>
        </w:rPr>
        <w:t xml:space="preserve"> you have to research your topic</w:t>
      </w:r>
      <w:r w:rsidR="005347AF">
        <w:rPr>
          <w:rFonts w:ascii="Arial" w:hAnsi="Arial"/>
          <w:color w:val="auto"/>
          <w:sz w:val="22"/>
          <w:szCs w:val="22"/>
          <w:lang w:val="en-US"/>
        </w:rPr>
        <w:t xml:space="preserve"> assigned in schedule and </w:t>
      </w:r>
      <w:r w:rsidR="00F9441A">
        <w:rPr>
          <w:rFonts w:ascii="Arial" w:hAnsi="Arial"/>
          <w:color w:val="auto"/>
          <w:sz w:val="22"/>
          <w:szCs w:val="22"/>
          <w:lang w:val="en-US"/>
        </w:rPr>
        <w:t xml:space="preserve">MOCK’s </w:t>
      </w:r>
      <w:r w:rsidR="005347AF">
        <w:rPr>
          <w:rFonts w:ascii="Arial" w:hAnsi="Arial"/>
          <w:color w:val="auto"/>
          <w:sz w:val="22"/>
          <w:szCs w:val="22"/>
          <w:lang w:val="en-US"/>
        </w:rPr>
        <w:t>requirement file</w:t>
      </w:r>
      <w:r w:rsidR="00E21F4E" w:rsidRPr="00A61BCA">
        <w:rPr>
          <w:rFonts w:ascii="Arial" w:hAnsi="Arial"/>
          <w:color w:val="auto"/>
          <w:sz w:val="22"/>
          <w:szCs w:val="22"/>
          <w:lang w:val="en-US"/>
        </w:rPr>
        <w:t xml:space="preserve">. You can use the following source and ask questions to your Teacher Assistant to make clear topic requirements. </w:t>
      </w:r>
    </w:p>
    <w:p w:rsidR="00E21F4E" w:rsidRPr="00A61BCA" w:rsidRDefault="00E21F4E" w:rsidP="007779F1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Internet resources (be aware of the validity of these resources).</w:t>
      </w:r>
    </w:p>
    <w:p w:rsidR="00E21F4E" w:rsidRPr="00A61BCA" w:rsidRDefault="00E21F4E" w:rsidP="00A61BCA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A document file described the project</w:t>
      </w:r>
    </w:p>
    <w:p w:rsidR="00E21F4E" w:rsidRPr="00A61BCA" w:rsidRDefault="00E21F4E" w:rsidP="00067F49">
      <w:pPr>
        <w:rPr>
          <w:b/>
          <w:lang w:val="en-US"/>
        </w:rPr>
      </w:pPr>
      <w:r w:rsidRPr="00A61BCA">
        <w:rPr>
          <w:lang w:val="en-US"/>
        </w:rPr>
        <w:t xml:space="preserve">During the workshop you will get important guidelines from your Teacher </w:t>
      </w:r>
    </w:p>
    <w:p w:rsidR="00E21F4E" w:rsidRPr="000664FB" w:rsidRDefault="000664FB" w:rsidP="00A61BCA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 w:rsidRPr="000664FB">
        <w:rPr>
          <w:rFonts w:ascii="Arial" w:hAnsi="Arial"/>
          <w:color w:val="auto"/>
          <w:sz w:val="22"/>
          <w:szCs w:val="22"/>
          <w:lang w:val="en-US"/>
        </w:rPr>
        <w:t>Both Vietnamese and English ar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e acceptable </w:t>
      </w:r>
      <w:r w:rsidR="00323046">
        <w:rPr>
          <w:rFonts w:ascii="Arial" w:hAnsi="Arial"/>
          <w:color w:val="auto"/>
          <w:sz w:val="22"/>
          <w:szCs w:val="22"/>
          <w:lang w:val="en-US"/>
        </w:rPr>
        <w:t>however English are preferable and g</w:t>
      </w:r>
      <w:r w:rsidR="00E21F4E" w:rsidRPr="000664FB">
        <w:rPr>
          <w:rFonts w:ascii="Arial" w:hAnsi="Arial"/>
          <w:color w:val="auto"/>
          <w:sz w:val="22"/>
          <w:szCs w:val="22"/>
          <w:lang w:val="en-US"/>
        </w:rPr>
        <w:t xml:space="preserve">ood English writing skill will result in better marks. </w:t>
      </w:r>
    </w:p>
    <w:p w:rsidR="00E21F4E" w:rsidRPr="00A61BCA" w:rsidRDefault="00E21F4E" w:rsidP="00A61BCA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A61BCA" w:rsidRDefault="00EC0727" w:rsidP="00A61BCA">
      <w:pPr>
        <w:rPr>
          <w:b/>
          <w:lang w:val="en-US"/>
        </w:rPr>
      </w:pPr>
      <w:r>
        <w:rPr>
          <w:b/>
          <w:lang w:val="en-US"/>
        </w:rPr>
        <w:t xml:space="preserve">Exercises: </w:t>
      </w:r>
    </w:p>
    <w:p w:rsidR="009B10C4" w:rsidRDefault="00F14AB6" w:rsidP="00FC57D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6F1E37">
        <w:rPr>
          <w:rFonts w:ascii="Arial" w:hAnsi="Arial"/>
          <w:b/>
          <w:color w:val="auto"/>
          <w:sz w:val="22"/>
          <w:szCs w:val="22"/>
          <w:lang w:val="en-US"/>
        </w:rPr>
        <w:t xml:space="preserve"> 1</w:t>
      </w:r>
      <w:r w:rsidR="00FC57DA" w:rsidRPr="00FC57D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5B04AF" w:rsidRDefault="005B04AF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8B7CD4" w:rsidRDefault="008B7CD4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Design Schema diagram (work group) </w:t>
      </w:r>
    </w:p>
    <w:p w:rsidR="005B04AF" w:rsidRDefault="002C0955" w:rsidP="008B7CD4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Write the scripts to create tables related to your use case </w:t>
      </w:r>
      <w:r>
        <w:rPr>
          <w:rFonts w:cstheme="minorHAnsi"/>
        </w:rPr>
        <w:t>(with the most appropriate field/column constraints &amp; types) and the suitable INSERT/UPDATE triggers (to validate and prevent data constrain</w:t>
      </w:r>
      <w:r w:rsidR="008B7CD4">
        <w:rPr>
          <w:rFonts w:cstheme="minorHAnsi"/>
        </w:rPr>
        <w:t>ts violation) and add at least 10</w:t>
      </w:r>
      <w:r>
        <w:rPr>
          <w:rFonts w:cstheme="minorHAnsi"/>
        </w:rPr>
        <w:t xml:space="preserve"> records into each created table</w:t>
      </w:r>
      <w:r w:rsidR="008B7CD4">
        <w:rPr>
          <w:rFonts w:cstheme="minorHAnsi"/>
        </w:rPr>
        <w:t xml:space="preserve"> (Work </w:t>
      </w:r>
      <w:r w:rsidR="008B7CD4" w:rsidRPr="008B7CD4">
        <w:rPr>
          <w:rFonts w:cstheme="minorHAnsi"/>
        </w:rPr>
        <w:t>Individual</w:t>
      </w:r>
      <w:r w:rsidR="008B7CD4">
        <w:rPr>
          <w:rFonts w:cstheme="minorHAnsi"/>
        </w:rPr>
        <w:t>)</w:t>
      </w:r>
    </w:p>
    <w:p w:rsidR="002C0955" w:rsidRDefault="002C0955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For </w:t>
      </w:r>
      <w:r w:rsidR="008B7CD4">
        <w:rPr>
          <w:rFonts w:ascii="Arial" w:hAnsi="Arial"/>
          <w:color w:val="auto"/>
          <w:sz w:val="22"/>
          <w:szCs w:val="22"/>
          <w:lang w:val="en-US"/>
        </w:rPr>
        <w:t xml:space="preserve">each tables, you have to write queries to query data, get data by ID, get data based on fields inputted, Update data based on ID, Delete data based on ID </w:t>
      </w:r>
      <w:r w:rsidR="008B7CD4">
        <w:rPr>
          <w:rFonts w:cstheme="minorHAnsi"/>
        </w:rPr>
        <w:t xml:space="preserve">(Work </w:t>
      </w:r>
      <w:r w:rsidR="008B7CD4" w:rsidRPr="008B7CD4">
        <w:rPr>
          <w:rFonts w:cstheme="minorHAnsi"/>
        </w:rPr>
        <w:t>Individual</w:t>
      </w:r>
      <w:r w:rsidR="008B7CD4">
        <w:rPr>
          <w:rFonts w:cstheme="minorHAnsi"/>
        </w:rPr>
        <w:t>)</w:t>
      </w:r>
    </w:p>
    <w:p w:rsidR="00E70CB1" w:rsidRDefault="00E70CB1" w:rsidP="00E70CB1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B5526A" w:rsidRDefault="00E21F4E" w:rsidP="00B5526A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3C5A76" w:rsidRDefault="00292F38" w:rsidP="00B5526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6F1E37">
        <w:rPr>
          <w:rFonts w:ascii="Arial" w:hAnsi="Arial"/>
          <w:b/>
          <w:color w:val="auto"/>
          <w:sz w:val="22"/>
          <w:szCs w:val="22"/>
          <w:lang w:val="en-US"/>
        </w:rPr>
        <w:t xml:space="preserve"> 2</w:t>
      </w:r>
      <w:r w:rsidR="003C5A76" w:rsidRPr="00B5526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B5526A" w:rsidRPr="00B5526A" w:rsidRDefault="00B5526A" w:rsidP="00B5526A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9F3EFA" w:rsidRDefault="00067F49" w:rsidP="009F3EFA">
      <w:pPr>
        <w:pStyle w:val="Default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List out the data from database based on </w:t>
      </w:r>
      <w:r w:rsidR="00461B98" w:rsidRPr="00461B98">
        <w:rPr>
          <w:rFonts w:cstheme="minorHAnsi"/>
        </w:rPr>
        <w:t xml:space="preserve">criteria </w:t>
      </w:r>
      <w:r>
        <w:rPr>
          <w:rFonts w:cstheme="minorHAnsi"/>
        </w:rPr>
        <w:t>search (every properties are candidate to search)</w:t>
      </w:r>
    </w:p>
    <w:p w:rsidR="009F3EFA" w:rsidRPr="009F3EFA" w:rsidRDefault="009F3EFA" w:rsidP="009F3EFA">
      <w:pPr>
        <w:pStyle w:val="Default"/>
        <w:numPr>
          <w:ilvl w:val="0"/>
          <w:numId w:val="21"/>
        </w:numPr>
        <w:rPr>
          <w:rFonts w:cstheme="minorHAnsi"/>
        </w:rPr>
      </w:pPr>
      <w:r w:rsidRPr="009F3EFA">
        <w:rPr>
          <w:rFonts w:cstheme="minorHAnsi"/>
        </w:rPr>
        <w:t xml:space="preserve">Specify customer accounts (include </w:t>
      </w:r>
      <w:r>
        <w:rPr>
          <w:rFonts w:cstheme="minorHAnsi"/>
        </w:rPr>
        <w:t>phone</w:t>
      </w:r>
      <w:r w:rsidRPr="009F3EFA">
        <w:rPr>
          <w:rFonts w:cstheme="minorHAnsi"/>
        </w:rPr>
        <w:t xml:space="preserve"> number and customer name) that don’t have any </w:t>
      </w:r>
      <w:r>
        <w:rPr>
          <w:rFonts w:cstheme="minorHAnsi"/>
        </w:rPr>
        <w:t>visiting last month</w:t>
      </w:r>
    </w:p>
    <w:p w:rsidR="00461B98" w:rsidRDefault="000422A9" w:rsidP="000422A9">
      <w:pPr>
        <w:pStyle w:val="Default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Specify menu that </w:t>
      </w:r>
      <w:r w:rsidRPr="000422A9">
        <w:rPr>
          <w:rFonts w:cstheme="minorHAnsi"/>
        </w:rPr>
        <w:t>rarely used</w:t>
      </w:r>
      <w:r>
        <w:rPr>
          <w:rFonts w:cstheme="minorHAnsi"/>
        </w:rPr>
        <w:t xml:space="preserve"> (top 5)</w:t>
      </w:r>
    </w:p>
    <w:p w:rsidR="00605A5D" w:rsidRPr="00067F49" w:rsidRDefault="00605A5D" w:rsidP="000422A9">
      <w:pPr>
        <w:pStyle w:val="Default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List out transaction history of specific customer</w:t>
      </w:r>
      <w:bookmarkStart w:id="1" w:name="_GoBack"/>
      <w:bookmarkEnd w:id="1"/>
    </w:p>
    <w:sectPr w:rsidR="00605A5D" w:rsidRPr="00067F49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802" w:rsidRDefault="00327802" w:rsidP="00B5526A">
      <w:pPr>
        <w:pStyle w:val="PB1"/>
      </w:pPr>
      <w:r>
        <w:separator/>
      </w:r>
    </w:p>
  </w:endnote>
  <w:endnote w:type="continuationSeparator" w:id="0">
    <w:p w:rsidR="00327802" w:rsidRDefault="00327802" w:rsidP="00B5526A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AE1" w:rsidRPr="00771EAB" w:rsidRDefault="00312AE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E73CD7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E73CD7" w:rsidRPr="00771EAB">
      <w:rPr>
        <w:rStyle w:val="PageNumber"/>
      </w:rPr>
      <w:fldChar w:fldCharType="separate"/>
    </w:r>
    <w:r w:rsidR="00605A5D">
      <w:rPr>
        <w:rStyle w:val="PageNumber"/>
        <w:noProof/>
      </w:rPr>
      <w:t>3</w:t>
    </w:r>
    <w:r w:rsidR="00E73CD7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E73CD7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E73CD7" w:rsidRPr="00771EAB">
      <w:rPr>
        <w:rStyle w:val="PageNumber"/>
      </w:rPr>
      <w:fldChar w:fldCharType="separate"/>
    </w:r>
    <w:r w:rsidR="00605A5D">
      <w:rPr>
        <w:rStyle w:val="PageNumber"/>
        <w:noProof/>
      </w:rPr>
      <w:t>3</w:t>
    </w:r>
    <w:r w:rsidR="00E73CD7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802" w:rsidRDefault="00327802" w:rsidP="00B5526A">
      <w:pPr>
        <w:pStyle w:val="PB1"/>
      </w:pPr>
      <w:r>
        <w:separator/>
      </w:r>
    </w:p>
  </w:footnote>
  <w:footnote w:type="continuationSeparator" w:id="0">
    <w:p w:rsidR="00327802" w:rsidRDefault="00327802" w:rsidP="00B5526A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AE1" w:rsidRPr="00771EAB" w:rsidRDefault="00312AE1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Topic Assignment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408A7A88"/>
    <w:lvl w:ilvl="0" w:tplc="3990DC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BE24E9"/>
    <w:multiLevelType w:val="hybridMultilevel"/>
    <w:tmpl w:val="5C58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11"/>
  </w:num>
  <w:num w:numId="5">
    <w:abstractNumId w:val="7"/>
  </w:num>
  <w:num w:numId="6">
    <w:abstractNumId w:val="12"/>
  </w:num>
  <w:num w:numId="7">
    <w:abstractNumId w:val="7"/>
    <w:lvlOverride w:ilvl="0">
      <w:startOverride w:val="1"/>
    </w:lvlOverride>
  </w:num>
  <w:num w:numId="8">
    <w:abstractNumId w:val="16"/>
  </w:num>
  <w:num w:numId="9">
    <w:abstractNumId w:val="6"/>
  </w:num>
  <w:num w:numId="10">
    <w:abstractNumId w:val="0"/>
  </w:num>
  <w:num w:numId="11">
    <w:abstractNumId w:val="15"/>
  </w:num>
  <w:num w:numId="12">
    <w:abstractNumId w:val="2"/>
  </w:num>
  <w:num w:numId="13">
    <w:abstractNumId w:val="18"/>
  </w:num>
  <w:num w:numId="14">
    <w:abstractNumId w:val="21"/>
  </w:num>
  <w:num w:numId="15">
    <w:abstractNumId w:val="8"/>
  </w:num>
  <w:num w:numId="16">
    <w:abstractNumId w:val="17"/>
  </w:num>
  <w:num w:numId="17">
    <w:abstractNumId w:val="10"/>
  </w:num>
  <w:num w:numId="18">
    <w:abstractNumId w:val="1"/>
  </w:num>
  <w:num w:numId="19">
    <w:abstractNumId w:val="3"/>
  </w:num>
  <w:num w:numId="20">
    <w:abstractNumId w:val="9"/>
  </w:num>
  <w:num w:numId="21">
    <w:abstractNumId w:val="14"/>
  </w:num>
  <w:num w:numId="22">
    <w:abstractNumId w:val="5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C69"/>
    <w:rsid w:val="000011F0"/>
    <w:rsid w:val="00031534"/>
    <w:rsid w:val="000422A9"/>
    <w:rsid w:val="000664FB"/>
    <w:rsid w:val="00067F49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38EB"/>
    <w:rsid w:val="00144946"/>
    <w:rsid w:val="00146AC0"/>
    <w:rsid w:val="00147812"/>
    <w:rsid w:val="00151B68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F37B3"/>
    <w:rsid w:val="001F3EED"/>
    <w:rsid w:val="001F455A"/>
    <w:rsid w:val="00201C24"/>
    <w:rsid w:val="00214D4A"/>
    <w:rsid w:val="00237B60"/>
    <w:rsid w:val="002437FC"/>
    <w:rsid w:val="00251E83"/>
    <w:rsid w:val="00255B7B"/>
    <w:rsid w:val="00280532"/>
    <w:rsid w:val="00292F38"/>
    <w:rsid w:val="00295948"/>
    <w:rsid w:val="002A0595"/>
    <w:rsid w:val="002A1B75"/>
    <w:rsid w:val="002B2D42"/>
    <w:rsid w:val="002B6010"/>
    <w:rsid w:val="002B6704"/>
    <w:rsid w:val="002C0955"/>
    <w:rsid w:val="002C15FB"/>
    <w:rsid w:val="002C3DC8"/>
    <w:rsid w:val="002C3E67"/>
    <w:rsid w:val="002C5099"/>
    <w:rsid w:val="002C697D"/>
    <w:rsid w:val="002F1A6E"/>
    <w:rsid w:val="002F3B39"/>
    <w:rsid w:val="00301DDE"/>
    <w:rsid w:val="00312133"/>
    <w:rsid w:val="00312AE1"/>
    <w:rsid w:val="00314E3D"/>
    <w:rsid w:val="00317C53"/>
    <w:rsid w:val="00323046"/>
    <w:rsid w:val="00327802"/>
    <w:rsid w:val="00337C73"/>
    <w:rsid w:val="00341A4F"/>
    <w:rsid w:val="0034245E"/>
    <w:rsid w:val="00354EAE"/>
    <w:rsid w:val="00360613"/>
    <w:rsid w:val="003613A0"/>
    <w:rsid w:val="00361EF1"/>
    <w:rsid w:val="00364177"/>
    <w:rsid w:val="00365484"/>
    <w:rsid w:val="00380AC6"/>
    <w:rsid w:val="003B421A"/>
    <w:rsid w:val="003B7984"/>
    <w:rsid w:val="003C5A76"/>
    <w:rsid w:val="003D552E"/>
    <w:rsid w:val="003E08E8"/>
    <w:rsid w:val="003F19DF"/>
    <w:rsid w:val="004053C9"/>
    <w:rsid w:val="00413E98"/>
    <w:rsid w:val="00422CA9"/>
    <w:rsid w:val="00431DDF"/>
    <w:rsid w:val="004559F0"/>
    <w:rsid w:val="00461B98"/>
    <w:rsid w:val="004624B6"/>
    <w:rsid w:val="004756FF"/>
    <w:rsid w:val="004860D3"/>
    <w:rsid w:val="004920AD"/>
    <w:rsid w:val="004A4B9A"/>
    <w:rsid w:val="004B601A"/>
    <w:rsid w:val="004D6B13"/>
    <w:rsid w:val="004E3191"/>
    <w:rsid w:val="004E41EC"/>
    <w:rsid w:val="004E4D85"/>
    <w:rsid w:val="0050359B"/>
    <w:rsid w:val="005214BD"/>
    <w:rsid w:val="005347AF"/>
    <w:rsid w:val="0053500E"/>
    <w:rsid w:val="00540ECD"/>
    <w:rsid w:val="00546ED4"/>
    <w:rsid w:val="00555CBC"/>
    <w:rsid w:val="0056236F"/>
    <w:rsid w:val="0057026B"/>
    <w:rsid w:val="00576785"/>
    <w:rsid w:val="00581F03"/>
    <w:rsid w:val="00582855"/>
    <w:rsid w:val="005940DB"/>
    <w:rsid w:val="0059753A"/>
    <w:rsid w:val="005A51D6"/>
    <w:rsid w:val="005B04AF"/>
    <w:rsid w:val="005B5BC4"/>
    <w:rsid w:val="005E1B8E"/>
    <w:rsid w:val="005E64CE"/>
    <w:rsid w:val="005F6391"/>
    <w:rsid w:val="00601021"/>
    <w:rsid w:val="00605A5D"/>
    <w:rsid w:val="006125F9"/>
    <w:rsid w:val="00614108"/>
    <w:rsid w:val="006163C0"/>
    <w:rsid w:val="00617469"/>
    <w:rsid w:val="0062004D"/>
    <w:rsid w:val="006304A0"/>
    <w:rsid w:val="00637D67"/>
    <w:rsid w:val="006438DA"/>
    <w:rsid w:val="00644076"/>
    <w:rsid w:val="00645EEC"/>
    <w:rsid w:val="0067293D"/>
    <w:rsid w:val="00674B66"/>
    <w:rsid w:val="00687D31"/>
    <w:rsid w:val="006945D3"/>
    <w:rsid w:val="00697B23"/>
    <w:rsid w:val="006B76D5"/>
    <w:rsid w:val="006C63CC"/>
    <w:rsid w:val="006E79BE"/>
    <w:rsid w:val="006F1E37"/>
    <w:rsid w:val="006F2DB5"/>
    <w:rsid w:val="007068F0"/>
    <w:rsid w:val="00714A36"/>
    <w:rsid w:val="00727AFF"/>
    <w:rsid w:val="007406D1"/>
    <w:rsid w:val="00752093"/>
    <w:rsid w:val="0075218F"/>
    <w:rsid w:val="00752DA8"/>
    <w:rsid w:val="00754BC8"/>
    <w:rsid w:val="00761723"/>
    <w:rsid w:val="00771EAB"/>
    <w:rsid w:val="007779F1"/>
    <w:rsid w:val="0078273D"/>
    <w:rsid w:val="00787511"/>
    <w:rsid w:val="007957CA"/>
    <w:rsid w:val="0079687A"/>
    <w:rsid w:val="00797BB9"/>
    <w:rsid w:val="007A2FE4"/>
    <w:rsid w:val="007C1ACD"/>
    <w:rsid w:val="007E6691"/>
    <w:rsid w:val="00801D8C"/>
    <w:rsid w:val="00805AD4"/>
    <w:rsid w:val="00813335"/>
    <w:rsid w:val="0081480B"/>
    <w:rsid w:val="0081676B"/>
    <w:rsid w:val="00860A98"/>
    <w:rsid w:val="008610D9"/>
    <w:rsid w:val="00862BE6"/>
    <w:rsid w:val="008838C8"/>
    <w:rsid w:val="00893E3C"/>
    <w:rsid w:val="0089672C"/>
    <w:rsid w:val="00896A22"/>
    <w:rsid w:val="008A4DED"/>
    <w:rsid w:val="008A6098"/>
    <w:rsid w:val="008B5C61"/>
    <w:rsid w:val="008B7CD4"/>
    <w:rsid w:val="008C016E"/>
    <w:rsid w:val="008D27E0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B10C4"/>
    <w:rsid w:val="009B2C50"/>
    <w:rsid w:val="009E1490"/>
    <w:rsid w:val="009E4765"/>
    <w:rsid w:val="009E5277"/>
    <w:rsid w:val="009F3EFA"/>
    <w:rsid w:val="00A20FD5"/>
    <w:rsid w:val="00A256DB"/>
    <w:rsid w:val="00A2732E"/>
    <w:rsid w:val="00A319FC"/>
    <w:rsid w:val="00A32093"/>
    <w:rsid w:val="00A34B90"/>
    <w:rsid w:val="00A3582F"/>
    <w:rsid w:val="00A4556E"/>
    <w:rsid w:val="00A61BCA"/>
    <w:rsid w:val="00A67E69"/>
    <w:rsid w:val="00A85B50"/>
    <w:rsid w:val="00A948B8"/>
    <w:rsid w:val="00AA02BE"/>
    <w:rsid w:val="00AA15EF"/>
    <w:rsid w:val="00AD1B25"/>
    <w:rsid w:val="00AD2EF1"/>
    <w:rsid w:val="00AE1EF1"/>
    <w:rsid w:val="00AF0F10"/>
    <w:rsid w:val="00B02EB8"/>
    <w:rsid w:val="00B11EC0"/>
    <w:rsid w:val="00B24529"/>
    <w:rsid w:val="00B33F46"/>
    <w:rsid w:val="00B53776"/>
    <w:rsid w:val="00B5526A"/>
    <w:rsid w:val="00B70B62"/>
    <w:rsid w:val="00B80BFA"/>
    <w:rsid w:val="00B858CC"/>
    <w:rsid w:val="00BA19AD"/>
    <w:rsid w:val="00BC0ACB"/>
    <w:rsid w:val="00BD5DFB"/>
    <w:rsid w:val="00BE10F7"/>
    <w:rsid w:val="00BE2353"/>
    <w:rsid w:val="00BE74E9"/>
    <w:rsid w:val="00BF110E"/>
    <w:rsid w:val="00BF11A4"/>
    <w:rsid w:val="00C00526"/>
    <w:rsid w:val="00C23E5C"/>
    <w:rsid w:val="00C36B0F"/>
    <w:rsid w:val="00C37B2C"/>
    <w:rsid w:val="00C43DDC"/>
    <w:rsid w:val="00C45A55"/>
    <w:rsid w:val="00C4714B"/>
    <w:rsid w:val="00C60A4C"/>
    <w:rsid w:val="00C758D9"/>
    <w:rsid w:val="00C85104"/>
    <w:rsid w:val="00C94869"/>
    <w:rsid w:val="00CA2687"/>
    <w:rsid w:val="00CA7AA3"/>
    <w:rsid w:val="00CB5379"/>
    <w:rsid w:val="00CC0FCA"/>
    <w:rsid w:val="00CC288B"/>
    <w:rsid w:val="00CC35E9"/>
    <w:rsid w:val="00CC56D8"/>
    <w:rsid w:val="00CE4E63"/>
    <w:rsid w:val="00CF2238"/>
    <w:rsid w:val="00CF517A"/>
    <w:rsid w:val="00D04D95"/>
    <w:rsid w:val="00D15331"/>
    <w:rsid w:val="00D21A33"/>
    <w:rsid w:val="00D30509"/>
    <w:rsid w:val="00D5289D"/>
    <w:rsid w:val="00D552D4"/>
    <w:rsid w:val="00D70FC6"/>
    <w:rsid w:val="00D743AC"/>
    <w:rsid w:val="00D76F82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2EFF"/>
    <w:rsid w:val="00E13F76"/>
    <w:rsid w:val="00E149AA"/>
    <w:rsid w:val="00E21F4E"/>
    <w:rsid w:val="00E26545"/>
    <w:rsid w:val="00E303C6"/>
    <w:rsid w:val="00E541BE"/>
    <w:rsid w:val="00E64C69"/>
    <w:rsid w:val="00E70CB1"/>
    <w:rsid w:val="00E73CD7"/>
    <w:rsid w:val="00E7664B"/>
    <w:rsid w:val="00E86ACE"/>
    <w:rsid w:val="00E93EA1"/>
    <w:rsid w:val="00EA37CD"/>
    <w:rsid w:val="00EB4D7D"/>
    <w:rsid w:val="00EC0727"/>
    <w:rsid w:val="00EC0854"/>
    <w:rsid w:val="00EE54E8"/>
    <w:rsid w:val="00EF408D"/>
    <w:rsid w:val="00EF56FC"/>
    <w:rsid w:val="00F04709"/>
    <w:rsid w:val="00F075E7"/>
    <w:rsid w:val="00F13C0D"/>
    <w:rsid w:val="00F14AB6"/>
    <w:rsid w:val="00F40D04"/>
    <w:rsid w:val="00F471B2"/>
    <w:rsid w:val="00F507CC"/>
    <w:rsid w:val="00F525E6"/>
    <w:rsid w:val="00F5547B"/>
    <w:rsid w:val="00F6180C"/>
    <w:rsid w:val="00F63D36"/>
    <w:rsid w:val="00F7003C"/>
    <w:rsid w:val="00F73B1E"/>
    <w:rsid w:val="00F87CA1"/>
    <w:rsid w:val="00F9186E"/>
    <w:rsid w:val="00F9441A"/>
    <w:rsid w:val="00F967C3"/>
    <w:rsid w:val="00FB0FE8"/>
    <w:rsid w:val="00FC1A86"/>
    <w:rsid w:val="00FC57DA"/>
    <w:rsid w:val="00FE3FAC"/>
    <w:rsid w:val="00FF6926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B5526A"/>
    <w:pPr>
      <w:spacing w:after="60"/>
      <w:ind w:left="720"/>
      <w:contextualSpacing/>
    </w:pPr>
    <w:rPr>
      <w:lang w:val="en-US"/>
    </w:r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5526A"/>
    <w:rPr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1594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Do Duc Anh</dc:creator>
  <cp:lastModifiedBy>ad</cp:lastModifiedBy>
  <cp:revision>35</cp:revision>
  <dcterms:created xsi:type="dcterms:W3CDTF">2014-09-30T07:52:00Z</dcterms:created>
  <dcterms:modified xsi:type="dcterms:W3CDTF">2016-12-21T03:54:00Z</dcterms:modified>
</cp:coreProperties>
</file>