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E2D68" w:rsidRDefault="003E2D68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Windows Form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DB3033" w:rsidP="00DB3033">
            <w:pPr>
              <w:pStyle w:val="HeadingLv2"/>
            </w:pPr>
            <w:r>
              <w:t>15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 w:rsidR="007C09C5">
              <w:t>201</w:t>
            </w:r>
            <w:r>
              <w:t>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DB3033">
        <w:rPr>
          <w:bCs/>
          <w:lang w:val="en-US"/>
        </w:rPr>
        <w:t>Sep</w:t>
      </w:r>
      <w:r w:rsidR="007C09C5">
        <w:rPr>
          <w:bCs/>
        </w:rPr>
        <w:t>/</w:t>
      </w:r>
      <w:r w:rsidR="00DB3033">
        <w:rPr>
          <w:bCs/>
          <w:lang w:val="en-US"/>
        </w:rPr>
        <w:t>2011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DB3033" w:rsidP="00DB3033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2F3B39" w:rsidRDefault="002F3B39" w:rsidP="00151B68">
      <w:pPr>
        <w:pStyle w:val="TOCHeading"/>
      </w:pPr>
      <w:r>
        <w:t>Contents</w:t>
      </w:r>
    </w:p>
    <w:bookmarkStart w:id="0" w:name="_GoBack"/>
    <w:bookmarkEnd w:id="0"/>
    <w:p w:rsidR="000D42A8" w:rsidRDefault="00C8528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358809798" w:history="1">
        <w:r w:rsidR="000D42A8" w:rsidRPr="009D34CF">
          <w:rPr>
            <w:rStyle w:val="Hyperlink"/>
            <w:noProof/>
          </w:rPr>
          <w:t>Assignments 1</w:t>
        </w:r>
        <w:r w:rsidR="000D42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42A8">
          <w:rPr>
            <w:noProof/>
            <w:webHidden/>
          </w:rPr>
          <w:instrText xml:space="preserve"> PAGEREF _Toc358809798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2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C8528D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>
      <w:r w:rsidRPr="00DA3871">
        <w:br w:type="page"/>
      </w:r>
    </w:p>
    <w:p w:rsidR="00422526" w:rsidRDefault="00422526" w:rsidP="00422526">
      <w:pPr>
        <w:pStyle w:val="Heading1"/>
      </w:pPr>
      <w:bookmarkStart w:id="1" w:name="_Toc358809798"/>
      <w:r>
        <w:lastRenderedPageBreak/>
        <w:t>Assignments 1</w:t>
      </w:r>
      <w:bookmarkEnd w:id="1"/>
    </w:p>
    <w:p w:rsidR="00346D55" w:rsidRDefault="00346D55" w:rsidP="00346D55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346D55" w:rsidRDefault="00346D55" w:rsidP="00346D55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Viết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một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chương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trình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toàn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bộ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file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trong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một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thư</w:t>
      </w:r>
      <w:proofErr w:type="spellEnd"/>
      <w:proofErr w:type="gram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mục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xác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định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và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hiển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thị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lên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datagridview</w:t>
      </w:r>
      <w:proofErr w:type="spellEnd"/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Yêu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cầu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giao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diện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r w:rsidRPr="00346D55">
        <w:rPr>
          <w:rFonts w:ascii="Times New Roman" w:hAnsi="Times New Roman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4562475" cy="212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Yêu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cầu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chức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năng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346D55" w:rsidRP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Khi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nhấn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nút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Start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sẽ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kích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hoạt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chức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năng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kiếm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,caption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của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nút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Start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đổi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thành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“Stop”</w:t>
      </w:r>
    </w:p>
    <w:p w:rsidR="00346D55" w:rsidRP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Nhấn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lại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vào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nút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start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sẽ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chấm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dứt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kiếm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.</w:t>
      </w:r>
      <w:proofErr w:type="gramEnd"/>
    </w:p>
    <w:p w:rsidR="00346D55" w:rsidRP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Khi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xong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thì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caption “stop”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phải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restore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lại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“start”</w:t>
      </w:r>
    </w:p>
    <w:p w:rsidR="00346D55" w:rsidRP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được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file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nào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thì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add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vào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datagrid</w:t>
      </w:r>
      <w:proofErr w:type="spellEnd"/>
    </w:p>
    <w:p w:rsid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Người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dùng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thoải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mái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chuyển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scroll bar,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phóng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to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nhỏ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cửa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sổ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chuyển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datagrid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khi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đang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kiếm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.</w:t>
      </w:r>
      <w:proofErr w:type="gramEnd"/>
    </w:p>
    <w:p w:rsidR="000A3C00" w:rsidRPr="00346D55" w:rsidRDefault="000A3C00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Path to scan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show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: browser folder dialog</w:t>
      </w:r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r w:rsidRPr="00346D55">
        <w:rPr>
          <w:rFonts w:ascii="Times New Roman" w:hAnsi="Times New Roman"/>
          <w:b/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97475" cy="247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55" w:rsidRP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Sau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khi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xong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thì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show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ra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kết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quả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:</w:t>
      </w:r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và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hiển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thị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thời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gian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kiếm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tính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theo</w:t>
      </w:r>
      <w:proofErr w:type="spellEnd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0A3C00">
        <w:rPr>
          <w:rFonts w:ascii="Times New Roman" w:hAnsi="Times New Roman"/>
          <w:b/>
          <w:i/>
          <w:sz w:val="24"/>
          <w:szCs w:val="24"/>
          <w:lang w:val="en-US"/>
        </w:rPr>
        <w:t>giây</w:t>
      </w:r>
      <w:proofErr w:type="spellEnd"/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r w:rsidRPr="00346D55">
        <w:rPr>
          <w:rFonts w:ascii="Times New Roman" w:hAnsi="Times New Roman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5697855" cy="270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00" w:rsidRDefault="000A3C00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346D55" w:rsidRDefault="00346D55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Chú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gram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ý :</w:t>
      </w:r>
      <w:proofErr w:type="gram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Kết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quả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phải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chính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xác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như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chức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năng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kiếm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của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windows,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liệt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kê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đúng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số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lượng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file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và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 xml:space="preserve"> folders</w:t>
      </w:r>
    </w:p>
    <w:p w:rsidR="000A3C00" w:rsidRDefault="000A3C00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mặt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thiết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:</w:t>
      </w:r>
      <w:proofErr w:type="gramEnd"/>
    </w:p>
    <w:p w:rsidR="000A3C00" w:rsidRDefault="000A3C00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Thiết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hiểu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nâng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cấp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1 class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FindFile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event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file hay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thư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mục,Windows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hand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event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datagrid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 status bar</w:t>
      </w:r>
    </w:p>
    <w:p w:rsidR="000A3C00" w:rsidRPr="00346D55" w:rsidRDefault="000A3C00" w:rsidP="00346D55">
      <w:pPr>
        <w:rPr>
          <w:rFonts w:ascii="Times New Roman" w:hAnsi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tốc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hoặc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nhanh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windows explorer</w:t>
      </w:r>
    </w:p>
    <w:p w:rsidR="00346D55" w:rsidRPr="00346D55" w:rsidRDefault="00346D55" w:rsidP="00346D55">
      <w:pPr>
        <w:rPr>
          <w:rFonts w:ascii="Times New Roman" w:hAnsi="Times New Roman"/>
          <w:b/>
          <w:i/>
          <w:sz w:val="24"/>
          <w:szCs w:val="24"/>
          <w:u w:val="single"/>
          <w:lang w:val="en-US"/>
        </w:rPr>
      </w:pP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Yêu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cầu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bắt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buộc</w:t>
      </w:r>
      <w:proofErr w:type="spell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:</w:t>
      </w:r>
      <w:proofErr w:type="gramEnd"/>
      <w:r w:rsidRPr="00346D55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 xml:space="preserve"> </w:t>
      </w:r>
    </w:p>
    <w:p w:rsidR="00346D55" w:rsidRDefault="00346D55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 w:rsidRPr="00346D55">
        <w:rPr>
          <w:rFonts w:ascii="Times New Roman" w:hAnsi="Times New Roman"/>
          <w:b/>
          <w:i/>
          <w:sz w:val="24"/>
          <w:szCs w:val="24"/>
          <w:lang w:val="en-US"/>
        </w:rPr>
        <w:t>Application type :Windows form</w:t>
      </w:r>
    </w:p>
    <w:p w:rsidR="00656226" w:rsidRPr="00346D55" w:rsidRDefault="00656226" w:rsidP="00346D55">
      <w:pPr>
        <w:numPr>
          <w:ilvl w:val="0"/>
          <w:numId w:val="1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lastRenderedPageBreak/>
        <w:t xml:space="preserve">Log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exception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windows event (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LOG4NET)</w:t>
      </w:r>
    </w:p>
    <w:p w:rsidR="00346D55" w:rsidRPr="00346D55" w:rsidRDefault="00346D55" w:rsidP="00346D55">
      <w:pPr>
        <w:rPr>
          <w:lang w:val="en-US"/>
        </w:rPr>
      </w:pPr>
      <w:r w:rsidRPr="00346D55">
        <w:rPr>
          <w:b/>
          <w:u w:val="single"/>
          <w:lang w:val="en-US"/>
        </w:rPr>
        <w:t>Estimated time</w:t>
      </w:r>
      <w:r w:rsidRPr="00346D55">
        <w:rPr>
          <w:lang w:val="en-US"/>
        </w:rPr>
        <w:t xml:space="preserve">: </w:t>
      </w:r>
      <w:r w:rsidR="00D10921">
        <w:rPr>
          <w:lang w:val="en-US"/>
        </w:rPr>
        <w:t>3h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5B" w:rsidRDefault="00E1045B" w:rsidP="00697B23">
      <w:pPr>
        <w:pStyle w:val="PB1"/>
      </w:pPr>
      <w:r>
        <w:separator/>
      </w:r>
    </w:p>
  </w:endnote>
  <w:endnote w:type="continuationSeparator" w:id="0">
    <w:p w:rsidR="00E1045B" w:rsidRDefault="00E1045B" w:rsidP="00697B23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C8528D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C8528D" w:rsidRPr="00771EAB">
      <w:rPr>
        <w:rStyle w:val="PageNumber"/>
      </w:rPr>
      <w:fldChar w:fldCharType="separate"/>
    </w:r>
    <w:r w:rsidR="001F01BE">
      <w:rPr>
        <w:rStyle w:val="PageNumber"/>
        <w:noProof/>
      </w:rPr>
      <w:t>5</w:t>
    </w:r>
    <w:r w:rsidR="00C8528D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C8528D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C8528D" w:rsidRPr="00771EAB">
      <w:rPr>
        <w:rStyle w:val="PageNumber"/>
      </w:rPr>
      <w:fldChar w:fldCharType="separate"/>
    </w:r>
    <w:r w:rsidR="001F01BE">
      <w:rPr>
        <w:rStyle w:val="PageNumber"/>
        <w:noProof/>
      </w:rPr>
      <w:t>6</w:t>
    </w:r>
    <w:r w:rsidR="00C8528D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5B" w:rsidRDefault="00E1045B" w:rsidP="00697B23">
      <w:pPr>
        <w:pStyle w:val="PB1"/>
      </w:pPr>
      <w:r>
        <w:separator/>
      </w:r>
    </w:p>
  </w:footnote>
  <w:footnote w:type="continuationSeparator" w:id="0">
    <w:p w:rsidR="00E1045B" w:rsidRDefault="00E1045B" w:rsidP="00697B23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4658"/>
    <w:multiLevelType w:val="hybridMultilevel"/>
    <w:tmpl w:val="25A0F748"/>
    <w:lvl w:ilvl="0" w:tplc="0DDADAA2">
      <w:numFmt w:val="bullet"/>
      <w:lvlText w:val="-"/>
      <w:lvlJc w:val="left"/>
      <w:pPr>
        <w:ind w:left="124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C6C6B"/>
    <w:multiLevelType w:val="hybridMultilevel"/>
    <w:tmpl w:val="351A7310"/>
    <w:lvl w:ilvl="0" w:tplc="68304F14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MS Mincho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1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8F0B8F"/>
    <w:multiLevelType w:val="hybridMultilevel"/>
    <w:tmpl w:val="58C86DE8"/>
    <w:lvl w:ilvl="0" w:tplc="FB687336">
      <w:start w:val="1"/>
      <w:numFmt w:val="bullet"/>
      <w:lvlText w:val="-"/>
      <w:lvlJc w:val="left"/>
      <w:pPr>
        <w:ind w:left="1073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69"/>
    <w:rsid w:val="00031534"/>
    <w:rsid w:val="00092BB0"/>
    <w:rsid w:val="00092E91"/>
    <w:rsid w:val="000A3C00"/>
    <w:rsid w:val="000B22EC"/>
    <w:rsid w:val="000C1FE0"/>
    <w:rsid w:val="000C4A66"/>
    <w:rsid w:val="000D26B8"/>
    <w:rsid w:val="000D42A8"/>
    <w:rsid w:val="000F0720"/>
    <w:rsid w:val="00100911"/>
    <w:rsid w:val="001207DB"/>
    <w:rsid w:val="00127B81"/>
    <w:rsid w:val="00151B68"/>
    <w:rsid w:val="00167DA8"/>
    <w:rsid w:val="001A412D"/>
    <w:rsid w:val="001A41A7"/>
    <w:rsid w:val="001D02C2"/>
    <w:rsid w:val="001E05CE"/>
    <w:rsid w:val="001E217D"/>
    <w:rsid w:val="001F01BE"/>
    <w:rsid w:val="001F3EED"/>
    <w:rsid w:val="001F455A"/>
    <w:rsid w:val="00201C24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7C73"/>
    <w:rsid w:val="0034245E"/>
    <w:rsid w:val="00346D55"/>
    <w:rsid w:val="00360613"/>
    <w:rsid w:val="003613A0"/>
    <w:rsid w:val="00361EF1"/>
    <w:rsid w:val="00364177"/>
    <w:rsid w:val="00365484"/>
    <w:rsid w:val="003D552E"/>
    <w:rsid w:val="003E2D68"/>
    <w:rsid w:val="003F19DF"/>
    <w:rsid w:val="004053C9"/>
    <w:rsid w:val="00422526"/>
    <w:rsid w:val="004559F0"/>
    <w:rsid w:val="004624B6"/>
    <w:rsid w:val="00471A5A"/>
    <w:rsid w:val="004756FF"/>
    <w:rsid w:val="004A4B9A"/>
    <w:rsid w:val="004B601A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D4C8D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56226"/>
    <w:rsid w:val="0067293D"/>
    <w:rsid w:val="00674B66"/>
    <w:rsid w:val="00687D31"/>
    <w:rsid w:val="00697B23"/>
    <w:rsid w:val="006B0ED8"/>
    <w:rsid w:val="006C3907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C09C5"/>
    <w:rsid w:val="007C1ACD"/>
    <w:rsid w:val="00801D8C"/>
    <w:rsid w:val="0081480B"/>
    <w:rsid w:val="0081676B"/>
    <w:rsid w:val="00860A98"/>
    <w:rsid w:val="00862BE6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F7C33"/>
    <w:rsid w:val="00A256DB"/>
    <w:rsid w:val="00A2732E"/>
    <w:rsid w:val="00A32093"/>
    <w:rsid w:val="00A34B90"/>
    <w:rsid w:val="00A3582F"/>
    <w:rsid w:val="00A4556E"/>
    <w:rsid w:val="00A67E69"/>
    <w:rsid w:val="00A948B8"/>
    <w:rsid w:val="00AA02BE"/>
    <w:rsid w:val="00AE1EF1"/>
    <w:rsid w:val="00AF0F10"/>
    <w:rsid w:val="00B02EB8"/>
    <w:rsid w:val="00B11EC0"/>
    <w:rsid w:val="00B24529"/>
    <w:rsid w:val="00B70B62"/>
    <w:rsid w:val="00B80BFA"/>
    <w:rsid w:val="00BA19AD"/>
    <w:rsid w:val="00BD5DFB"/>
    <w:rsid w:val="00BE10F7"/>
    <w:rsid w:val="00BE2353"/>
    <w:rsid w:val="00BF110E"/>
    <w:rsid w:val="00BF11A4"/>
    <w:rsid w:val="00BF7232"/>
    <w:rsid w:val="00C00526"/>
    <w:rsid w:val="00C36B0F"/>
    <w:rsid w:val="00C43DDC"/>
    <w:rsid w:val="00C45A55"/>
    <w:rsid w:val="00C8528D"/>
    <w:rsid w:val="00CA2687"/>
    <w:rsid w:val="00CB41C7"/>
    <w:rsid w:val="00CC0FCA"/>
    <w:rsid w:val="00CC56D8"/>
    <w:rsid w:val="00CC7EBC"/>
    <w:rsid w:val="00CD1E1A"/>
    <w:rsid w:val="00CE217D"/>
    <w:rsid w:val="00CE4E63"/>
    <w:rsid w:val="00CE7472"/>
    <w:rsid w:val="00CF517A"/>
    <w:rsid w:val="00D10921"/>
    <w:rsid w:val="00D21A33"/>
    <w:rsid w:val="00D2750F"/>
    <w:rsid w:val="00D5289D"/>
    <w:rsid w:val="00D552D4"/>
    <w:rsid w:val="00D743AC"/>
    <w:rsid w:val="00D80731"/>
    <w:rsid w:val="00D84A28"/>
    <w:rsid w:val="00D90B99"/>
    <w:rsid w:val="00DA2862"/>
    <w:rsid w:val="00DA3871"/>
    <w:rsid w:val="00DB3033"/>
    <w:rsid w:val="00DB3AF7"/>
    <w:rsid w:val="00DC0BDD"/>
    <w:rsid w:val="00DC6B8C"/>
    <w:rsid w:val="00DD75D4"/>
    <w:rsid w:val="00E1045B"/>
    <w:rsid w:val="00E13395"/>
    <w:rsid w:val="00E26545"/>
    <w:rsid w:val="00E303C6"/>
    <w:rsid w:val="00E35EE5"/>
    <w:rsid w:val="00E541BE"/>
    <w:rsid w:val="00E64C69"/>
    <w:rsid w:val="00E81D41"/>
    <w:rsid w:val="00E86ACE"/>
    <w:rsid w:val="00EA37CD"/>
    <w:rsid w:val="00EA5123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42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252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7974C-58E2-4946-9D51-4310642D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92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tiennm</cp:lastModifiedBy>
  <cp:revision>80</cp:revision>
  <dcterms:created xsi:type="dcterms:W3CDTF">2010-10-19T06:42:00Z</dcterms:created>
  <dcterms:modified xsi:type="dcterms:W3CDTF">2014-01-24T07:33:00Z</dcterms:modified>
</cp:coreProperties>
</file>